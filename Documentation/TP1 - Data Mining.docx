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0825" w14:textId="77777777" w:rsidR="00D5413C" w:rsidRDefault="00D5413C">
      <w:pPr>
        <w:pStyle w:val="Photo"/>
      </w:pPr>
      <w:r>
        <w:rPr>
          <w:noProof/>
          <w:lang w:eastAsia="fr-FR"/>
        </w:rPr>
        <w:drawing>
          <wp:inline distT="0" distB="0" distL="0" distR="0" wp14:anchorId="5B832F16" wp14:editId="52B25155">
            <wp:extent cx="5440680" cy="3611880"/>
            <wp:effectExtent l="0" t="0" r="7620" b="7620"/>
            <wp:docPr id="3" name="Image 3" descr="Colonnes d’un monument vu d’en bas et ciel bl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3E4C" w14:textId="58B848A3" w:rsidR="001638F6" w:rsidRPr="00DD51E5" w:rsidRDefault="00614DFD" w:rsidP="00D5413C">
      <w:pPr>
        <w:pStyle w:val="Titre"/>
        <w:rPr>
          <w:b/>
          <w:bCs/>
        </w:rPr>
      </w:pPr>
      <w:r w:rsidRPr="00DD51E5">
        <w:rPr>
          <w:b/>
          <w:bCs/>
        </w:rPr>
        <w:t>Rapport TP</w:t>
      </w:r>
      <w:r w:rsidRPr="00DD51E5">
        <w:rPr>
          <w:b/>
          <w:bCs/>
          <w:sz w:val="72"/>
          <w:szCs w:val="72"/>
        </w:rPr>
        <w:t>1</w:t>
      </w:r>
    </w:p>
    <w:p w14:paraId="20A2AEB2" w14:textId="40F60582" w:rsidR="001638F6" w:rsidRPr="00D5413C" w:rsidRDefault="00614DFD" w:rsidP="00D5413C">
      <w:pPr>
        <w:pStyle w:val="Sous-titre"/>
      </w:pPr>
      <w:r>
        <w:t>Forage de données</w:t>
      </w:r>
    </w:p>
    <w:p w14:paraId="1C14A846" w14:textId="5CF232D6" w:rsidR="003422FF" w:rsidRDefault="00614DFD" w:rsidP="003422FF">
      <w:pPr>
        <w:pStyle w:val="Coordonnes"/>
      </w:pPr>
      <w:r>
        <w:t xml:space="preserve">Baptiste MARTEL, Antoine DUTEYRAT, </w:t>
      </w:r>
      <w:r>
        <w:rPr>
          <w:lang w:bidi="fr-FR"/>
        </w:rPr>
        <w:t>Joshua, Guillaume</w:t>
      </w:r>
      <w:r w:rsidR="003422FF">
        <w:rPr>
          <w:lang w:bidi="fr-FR"/>
        </w:rPr>
        <w:br w:type="page"/>
      </w:r>
    </w:p>
    <w:p w14:paraId="5F885574" w14:textId="52106F9D" w:rsidR="001638F6" w:rsidRPr="00DD51E5" w:rsidRDefault="00614DFD">
      <w:pPr>
        <w:pStyle w:val="Titre1"/>
        <w:rPr>
          <w:b/>
          <w:bCs/>
          <w:color w:val="FF0000"/>
        </w:rPr>
      </w:pPr>
      <w:r w:rsidRPr="00DD51E5">
        <w:rPr>
          <w:b/>
          <w:bCs/>
          <w:color w:val="FF0000"/>
        </w:rPr>
        <w:lastRenderedPageBreak/>
        <w:t>Présentation des données</w:t>
      </w:r>
    </w:p>
    <w:p w14:paraId="67597E62" w14:textId="1F86484D" w:rsidR="00DD51E5" w:rsidRDefault="007A13AF" w:rsidP="007A13AF">
      <w:r>
        <w:t>Pour mener à bien TP, nous avons choisi d’étudier un ensemble de données numériques basé sur le thème de la météorologie. Ces données, ci-dessous ont été collectées dans le but de prédire le temps du lendemain : pluvieux ou non</w:t>
      </w:r>
      <w:r w:rsidR="00DD51E5">
        <w:t>, ce qui représente nos deux classes</w:t>
      </w:r>
      <w:r>
        <w:t>.</w:t>
      </w:r>
    </w:p>
    <w:p w14:paraId="45C99C2F" w14:textId="25A3FF4F" w:rsidR="00DD51E5" w:rsidRPr="00DD51E5" w:rsidRDefault="00DD51E5" w:rsidP="007A13AF">
      <w:pPr>
        <w:rPr>
          <w:lang w:val="en-US"/>
        </w:rPr>
      </w:pPr>
      <w:r w:rsidRPr="00DD51E5">
        <w:rPr>
          <w:lang w:val="en-US"/>
        </w:rPr>
        <w:t>//</w:t>
      </w:r>
      <w:proofErr w:type="spellStart"/>
      <w:r w:rsidRPr="00DD51E5">
        <w:rPr>
          <w:lang w:val="en-US"/>
        </w:rPr>
        <w:t>insérer</w:t>
      </w:r>
      <w:proofErr w:type="spellEnd"/>
      <w:r w:rsidRPr="00DD51E5">
        <w:rPr>
          <w:lang w:val="en-US"/>
        </w:rPr>
        <w:t xml:space="preserve"> screen </w:t>
      </w:r>
      <w:proofErr w:type="spellStart"/>
      <w:proofErr w:type="gramStart"/>
      <w:r w:rsidRPr="00DD51E5">
        <w:rPr>
          <w:lang w:val="en-US"/>
        </w:rPr>
        <w:t>pycharm</w:t>
      </w:r>
      <w:proofErr w:type="spellEnd"/>
      <w:r w:rsidRPr="00DD51E5">
        <w:rPr>
          <w:lang w:val="en-US"/>
        </w:rPr>
        <w:t> :</w:t>
      </w:r>
      <w:proofErr w:type="gramEnd"/>
      <w:r w:rsidRPr="00DD51E5">
        <w:rPr>
          <w:lang w:val="en-US"/>
        </w:rPr>
        <w:t xml:space="preserve"> describe, col</w:t>
      </w:r>
      <w:r>
        <w:rPr>
          <w:lang w:val="en-US"/>
        </w:rPr>
        <w:t>umn</w:t>
      </w:r>
    </w:p>
    <w:p w14:paraId="05B01B60" w14:textId="06BB3718" w:rsidR="00D5413C" w:rsidRDefault="00DD51E5" w:rsidP="007A13AF">
      <w:r>
        <w:t>Nous avons donc 22 attributs distincts qui nous aiderons à réaliser notre classification.</w:t>
      </w:r>
      <w:r w:rsidR="007A13AF">
        <w:t xml:space="preserve"> </w:t>
      </w:r>
    </w:p>
    <w:p w14:paraId="12E19A2A" w14:textId="77777777" w:rsidR="007A13AF" w:rsidRDefault="007A13AF" w:rsidP="007A13AF"/>
    <w:sdt>
      <w:sdtPr>
        <w:alias w:val="Entrez le contenu de la puce de liste :"/>
        <w:tag w:val="Entrez le contenu de la puce de liste :"/>
        <w:id w:val="-784043198"/>
        <w:placeholder>
          <w:docPart w:val="E5E4522B28701A4786CC3B56BCA27525"/>
        </w:placeholder>
        <w:temporary/>
        <w:showingPlcHdr/>
        <w15:appearance w15:val="hidden"/>
      </w:sdtPr>
      <w:sdtEndPr/>
      <w:sdtContent>
        <w:p w14:paraId="5016F562" w14:textId="77777777" w:rsidR="007021DE" w:rsidRPr="00514122" w:rsidRDefault="007021DE" w:rsidP="007021DE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14:paraId="1BD0A3B2" w14:textId="77777777" w:rsidR="007021DE" w:rsidRPr="00514122" w:rsidRDefault="007021DE" w:rsidP="007021DE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14:paraId="2E249724" w14:textId="77777777" w:rsidR="007021DE" w:rsidRPr="00514122" w:rsidRDefault="007021DE" w:rsidP="007021DE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sdtContent>
    </w:sdt>
    <w:p w14:paraId="4CC711C0" w14:textId="77777777" w:rsidR="00D5413C" w:rsidRPr="00D5413C" w:rsidRDefault="00075EF0" w:rsidP="00D5413C">
      <w:pPr>
        <w:pStyle w:val="Titre2"/>
      </w:pPr>
      <w:sdt>
        <w:sdtPr>
          <w:alias w:val="Titre 2 :"/>
          <w:tag w:val="Titre 2 :"/>
          <w:id w:val="959536471"/>
          <w:placeholder>
            <w:docPart w:val="A29364EE4A448E4E915DF587B6169923"/>
          </w:placeholder>
          <w:temporary/>
          <w:showingPlcHdr/>
          <w15:appearance w15:val="hidden"/>
        </w:sdtPr>
        <w:sdtEndPr/>
        <w:sdtContent>
          <w:r w:rsidR="00D5413C">
            <w:rPr>
              <w:lang w:bidi="fr-FR"/>
            </w:rPr>
            <w:t>Titre 2</w:t>
          </w:r>
        </w:sdtContent>
      </w:sdt>
    </w:p>
    <w:sdt>
      <w:sdtPr>
        <w:alias w:val="Texte du paragraphe :"/>
        <w:tag w:val="Texte du paragraphe :"/>
        <w:id w:val="-2013052735"/>
        <w:placeholder>
          <w:docPart w:val="7AD142237EA4154E957E28B36D58099C"/>
        </w:placeholder>
        <w:temporary/>
        <w:showingPlcHdr/>
        <w15:appearance w15:val="hidden"/>
      </w:sdtPr>
      <w:sdtEndPr/>
      <w:sdtContent>
        <w:p w14:paraId="0C00CC25" w14:textId="77777777" w:rsidR="007021DE" w:rsidRDefault="007021DE" w:rsidP="007021DE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14:paraId="15A44F4E" w14:textId="77777777" w:rsidR="001638F6" w:rsidRPr="007021DE" w:rsidRDefault="007021DE" w:rsidP="007021DE"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sdtContent>
    </w:sdt>
    <w:sectPr w:rsidR="001638F6" w:rsidRPr="007021DE" w:rsidSect="00813F4F">
      <w:footerReference w:type="default" r:id="rId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C7499" w14:textId="77777777" w:rsidR="00614DFD" w:rsidRDefault="00614DFD">
      <w:pPr>
        <w:spacing w:before="0" w:after="0" w:line="240" w:lineRule="auto"/>
      </w:pPr>
      <w:r>
        <w:separator/>
      </w:r>
    </w:p>
  </w:endnote>
  <w:endnote w:type="continuationSeparator" w:id="0">
    <w:p w14:paraId="0A9E73BD" w14:textId="77777777" w:rsidR="00614DFD" w:rsidRDefault="00614D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BC24" w14:textId="77777777" w:rsidR="001638F6" w:rsidRDefault="0084448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70AC3" w14:textId="77777777" w:rsidR="00614DFD" w:rsidRDefault="00614DFD">
      <w:pPr>
        <w:spacing w:before="0" w:after="0" w:line="240" w:lineRule="auto"/>
      </w:pPr>
      <w:r>
        <w:separator/>
      </w:r>
    </w:p>
  </w:footnote>
  <w:footnote w:type="continuationSeparator" w:id="0">
    <w:p w14:paraId="3A183211" w14:textId="77777777" w:rsidR="00614DFD" w:rsidRDefault="00614DF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FD"/>
    <w:rsid w:val="000748AA"/>
    <w:rsid w:val="001638F6"/>
    <w:rsid w:val="001A2000"/>
    <w:rsid w:val="003209D6"/>
    <w:rsid w:val="00334A73"/>
    <w:rsid w:val="003422FF"/>
    <w:rsid w:val="003727A6"/>
    <w:rsid w:val="004952C4"/>
    <w:rsid w:val="005A1C5A"/>
    <w:rsid w:val="00614DFD"/>
    <w:rsid w:val="00690EFD"/>
    <w:rsid w:val="007021DE"/>
    <w:rsid w:val="00732607"/>
    <w:rsid w:val="007A13AF"/>
    <w:rsid w:val="00813F4F"/>
    <w:rsid w:val="00844483"/>
    <w:rsid w:val="00934F1C"/>
    <w:rsid w:val="009D2231"/>
    <w:rsid w:val="00A122DB"/>
    <w:rsid w:val="00AD165F"/>
    <w:rsid w:val="00B47B7A"/>
    <w:rsid w:val="00B646B8"/>
    <w:rsid w:val="00C80BD4"/>
    <w:rsid w:val="00CF3A42"/>
    <w:rsid w:val="00D5413C"/>
    <w:rsid w:val="00DC07A3"/>
    <w:rsid w:val="00DD51E5"/>
    <w:rsid w:val="00DE014E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EBFD2D"/>
  <w15:chartTrackingRefBased/>
  <w15:docId w15:val="{3102FABD-03B5-C94D-8F74-0A4B7BF1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ute/Library/Containers/com.microsoft.Word/Data/Library/Application%20Support/Microsoft/Office/16.0/DTS/Search/%7b7D5556FA-CB59-0E47-A7E5-A826F53D5B87%7dtf1639293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E4522B28701A4786CC3B56BCA275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5EFE24-98F4-E342-98C4-4B36FD8DFABC}"/>
      </w:docPartPr>
      <w:docPartBody>
        <w:p w:rsidR="00DC05E7" w:rsidRPr="00514122" w:rsidRDefault="00DC05E7" w:rsidP="007021DE">
          <w:pPr>
            <w:pStyle w:val="Listepuces"/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DC05E7" w:rsidRPr="00514122" w:rsidRDefault="00DC05E7" w:rsidP="007021DE">
          <w:pPr>
            <w:pStyle w:val="Listepuces"/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:rsidR="00000000" w:rsidRDefault="00DC05E7">
          <w:pPr>
            <w:pStyle w:val="E5E4522B28701A4786CC3B56BCA27525"/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docPartBody>
    </w:docPart>
    <w:docPart>
      <w:docPartPr>
        <w:name w:val="A29364EE4A448E4E915DF587B61699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FFB543-EE61-9D4C-BC67-49C632C41A78}"/>
      </w:docPartPr>
      <w:docPartBody>
        <w:p w:rsidR="00000000" w:rsidRDefault="00DC05E7">
          <w:pPr>
            <w:pStyle w:val="A29364EE4A448E4E915DF587B6169923"/>
          </w:pPr>
          <w:r>
            <w:rPr>
              <w:lang w:bidi="fr-FR"/>
            </w:rPr>
            <w:t>Titre 2</w:t>
          </w:r>
        </w:p>
      </w:docPartBody>
    </w:docPart>
    <w:docPart>
      <w:docPartPr>
        <w:name w:val="7AD142237EA4154E957E28B36D5809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61554F-99BE-514F-B74E-D5B79E086E4B}"/>
      </w:docPartPr>
      <w:docPartBody>
        <w:p w:rsidR="00DC05E7" w:rsidRDefault="00DC05E7" w:rsidP="007021DE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000000" w:rsidRDefault="00DC05E7">
          <w:pPr>
            <w:pStyle w:val="7AD142237EA4154E957E28B36D58099C"/>
          </w:pPr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8FFAAC72B8D04EAAE11D37D50A9F1B">
    <w:name w:val="C08FFAAC72B8D04EAAE11D37D50A9F1B"/>
  </w:style>
  <w:style w:type="paragraph" w:customStyle="1" w:styleId="15A2A95B7E0A824C92D31C886DFE2C29">
    <w:name w:val="15A2A95B7E0A824C92D31C886DFE2C29"/>
  </w:style>
  <w:style w:type="paragraph" w:customStyle="1" w:styleId="3B358CA7E7FE4842A308CE9A88682FB4">
    <w:name w:val="3B358CA7E7FE4842A308CE9A88682FB4"/>
  </w:style>
  <w:style w:type="paragraph" w:customStyle="1" w:styleId="A6386F73E4449548A395C0CD79FAA2B5">
    <w:name w:val="A6386F73E4449548A395C0CD79FAA2B5"/>
  </w:style>
  <w:style w:type="paragraph" w:customStyle="1" w:styleId="9E00ADDB1271744DBC73B5BC99BB437A">
    <w:name w:val="9E00ADDB1271744DBC73B5BC99BB437A"/>
  </w:style>
  <w:style w:type="paragraph" w:customStyle="1" w:styleId="DB518B28C2333F418406722E1A29CC4F">
    <w:name w:val="DB518B28C2333F418406722E1A29CC4F"/>
  </w:style>
  <w:style w:type="paragraph" w:customStyle="1" w:styleId="E6C00BA99138B345B395F0B0D06BFBEB">
    <w:name w:val="E6C00BA99138B345B395F0B0D06BFBEB"/>
  </w:style>
  <w:style w:type="paragraph" w:styleId="Listepuces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2"/>
      <w:szCs w:val="22"/>
      <w:lang w:eastAsia="ja-JP"/>
    </w:rPr>
  </w:style>
  <w:style w:type="paragraph" w:customStyle="1" w:styleId="E5E4522B28701A4786CC3B56BCA27525">
    <w:name w:val="E5E4522B28701A4786CC3B56BCA27525"/>
  </w:style>
  <w:style w:type="paragraph" w:customStyle="1" w:styleId="A29364EE4A448E4E915DF587B6169923">
    <w:name w:val="A29364EE4A448E4E915DF587B6169923"/>
  </w:style>
  <w:style w:type="paragraph" w:customStyle="1" w:styleId="7AD142237EA4154E957E28B36D58099C">
    <w:name w:val="7AD142237EA4154E957E28B36D5809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BA80-C633-492E-A946-1FEF7B9C2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Antoine Duteyrat</cp:lastModifiedBy>
  <cp:revision>2</cp:revision>
  <dcterms:created xsi:type="dcterms:W3CDTF">2022-01-15T22:42:00Z</dcterms:created>
  <dcterms:modified xsi:type="dcterms:W3CDTF">2022-01-15T22:42:00Z</dcterms:modified>
  <cp:version/>
</cp:coreProperties>
</file>